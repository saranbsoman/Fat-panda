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Main layout table"/>
      </w:tblPr>
      <w:tblGrid>
        <w:gridCol w:w="2780"/>
        <w:gridCol w:w="7687"/>
      </w:tblGrid>
      <w:tr w:rsidR="00AA2E65" w:rsidRPr="00951598" w:rsidTr="00E56016">
        <w:trPr>
          <w:trHeight w:val="11040"/>
        </w:trPr>
        <w:tc>
          <w:tcPr>
            <w:tcW w:w="2780" w:type="dxa"/>
          </w:tcPr>
          <w:p w:rsidR="00CA2B53" w:rsidRDefault="00445EE2" w:rsidP="00CA2B53"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0</wp:posOffset>
                  </wp:positionV>
                  <wp:extent cx="1524000" cy="1879107"/>
                  <wp:effectExtent l="0" t="0" r="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j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7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65" w:rsidRPr="00CA2B53" w:rsidRDefault="00AA2E65" w:rsidP="00CA2B53">
            <w:pPr>
              <w:jc w:val="center"/>
            </w:pPr>
          </w:p>
        </w:tc>
        <w:tc>
          <w:tcPr>
            <w:tcW w:w="7687" w:type="dxa"/>
          </w:tcPr>
          <w:p w:rsidR="00951598" w:rsidRDefault="00741BED" w:rsidP="00951598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AJO JOHN</w:t>
            </w:r>
          </w:p>
          <w:p w:rsidR="00951598" w:rsidRPr="009C779D" w:rsidRDefault="00E56016" w:rsidP="00951598">
            <w:pPr>
              <w:rPr>
                <w:sz w:val="24"/>
                <w:szCs w:val="24"/>
              </w:rPr>
            </w:pPr>
            <w:r>
              <w:t xml:space="preserve">     </w:t>
            </w:r>
            <w:r w:rsidR="009C779D">
              <w:t xml:space="preserve">  </w:t>
            </w:r>
            <w:r>
              <w:t xml:space="preserve"> </w:t>
            </w:r>
            <w:r w:rsidR="00951598" w:rsidRPr="009C779D">
              <w:rPr>
                <w:sz w:val="24"/>
                <w:szCs w:val="24"/>
              </w:rPr>
              <w:t xml:space="preserve">Email id      :  </w:t>
            </w:r>
            <w:hyperlink r:id="rId9" w:history="1">
              <w:r w:rsidR="003A3FF6" w:rsidRPr="001C68C0">
                <w:rPr>
                  <w:rStyle w:val="Hyperlink"/>
                  <w:sz w:val="24"/>
                  <w:szCs w:val="24"/>
                </w:rPr>
                <w:t>ajojohn9539@gmail.com</w:t>
              </w:r>
            </w:hyperlink>
          </w:p>
          <w:p w:rsidR="00951598" w:rsidRDefault="00E56016" w:rsidP="00951598">
            <w:pPr>
              <w:rPr>
                <w:sz w:val="24"/>
                <w:szCs w:val="24"/>
              </w:rPr>
            </w:pPr>
            <w:r w:rsidRPr="009C779D">
              <w:rPr>
                <w:sz w:val="24"/>
                <w:szCs w:val="24"/>
              </w:rPr>
              <w:t xml:space="preserve">      </w:t>
            </w:r>
            <w:r w:rsidR="00951598" w:rsidRPr="009C779D">
              <w:rPr>
                <w:sz w:val="24"/>
                <w:szCs w:val="24"/>
              </w:rPr>
              <w:t>Mobile no.</w:t>
            </w:r>
            <w:r w:rsidR="009C779D">
              <w:rPr>
                <w:sz w:val="24"/>
                <w:szCs w:val="24"/>
              </w:rPr>
              <w:t xml:space="preserve"> </w:t>
            </w:r>
            <w:r w:rsidR="00951598" w:rsidRPr="009C779D">
              <w:rPr>
                <w:sz w:val="24"/>
                <w:szCs w:val="24"/>
              </w:rPr>
              <w:t xml:space="preserve"> : +91 </w:t>
            </w:r>
            <w:r w:rsidR="003A3FF6">
              <w:rPr>
                <w:sz w:val="24"/>
                <w:szCs w:val="24"/>
              </w:rPr>
              <w:t>9539399894</w:t>
            </w:r>
          </w:p>
          <w:p w:rsidR="009C779D" w:rsidRPr="009C779D" w:rsidRDefault="009C779D" w:rsidP="00951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+91 </w:t>
            </w:r>
            <w:r w:rsidR="00445EE2">
              <w:rPr>
                <w:sz w:val="24"/>
                <w:szCs w:val="24"/>
              </w:rPr>
              <w:t>8848342372</w:t>
            </w:r>
          </w:p>
          <w:p w:rsidR="00951598" w:rsidRPr="009C779D" w:rsidRDefault="00951598" w:rsidP="00951598">
            <w:pPr>
              <w:rPr>
                <w:sz w:val="24"/>
                <w:szCs w:val="24"/>
              </w:rPr>
            </w:pPr>
          </w:p>
          <w:p w:rsidR="00AA2E65" w:rsidRPr="00951598" w:rsidRDefault="00951598" w:rsidP="00CA1F42">
            <w:pPr>
              <w:pStyle w:val="Heading2"/>
              <w:spacing w:line="259" w:lineRule="auto"/>
              <w:outlineLvl w:val="1"/>
              <w:rPr>
                <w:i w:val="0"/>
              </w:rPr>
            </w:pPr>
            <w:r>
              <w:rPr>
                <w:i w:val="0"/>
              </w:rPr>
              <w:t>CAREER OBJECTIVE</w:t>
            </w:r>
          </w:p>
          <w:p w:rsidR="00AA2E65" w:rsidRPr="00E56016" w:rsidRDefault="00951598" w:rsidP="00951598">
            <w:pPr>
              <w:spacing w:after="239" w:line="259" w:lineRule="auto"/>
              <w:ind w:right="-21"/>
              <w:rPr>
                <w:rFonts w:eastAsia="Yu Gothic UI Semibold"/>
                <w:sz w:val="24"/>
                <w:szCs w:val="24"/>
              </w:rPr>
            </w:pPr>
            <w:r w:rsidRPr="00E56016">
              <w:rPr>
                <w:rFonts w:eastAsia="Yu Gothic UI Semibold"/>
                <w:bCs/>
                <w:sz w:val="24"/>
                <w:szCs w:val="24"/>
              </w:rPr>
              <w:t>Seeking a responsible and challenging position in a dynamic environment and to involve myself in the growth process of the organization where I can learn new things and build on my experience every day.</w:t>
            </w:r>
          </w:p>
          <w:p w:rsidR="00735EE5" w:rsidRPr="00951598" w:rsidRDefault="00951598" w:rsidP="00CA1F42">
            <w:pPr>
              <w:pStyle w:val="Heading2"/>
              <w:spacing w:line="259" w:lineRule="auto"/>
              <w:outlineLvl w:val="1"/>
              <w:rPr>
                <w:i w:val="0"/>
              </w:rPr>
            </w:pPr>
            <w:r>
              <w:rPr>
                <w:i w:val="0"/>
              </w:rPr>
              <w:t>TECHNICAL SKILLS</w:t>
            </w:r>
          </w:p>
          <w:p w:rsidR="00951598" w:rsidRPr="00E56016" w:rsidRDefault="00951598" w:rsidP="00951598">
            <w:pPr>
              <w:pStyle w:val="ListParagraph"/>
              <w:numPr>
                <w:ilvl w:val="0"/>
                <w:numId w:val="12"/>
              </w:numPr>
              <w:spacing w:after="8" w:line="259" w:lineRule="auto"/>
              <w:ind w:right="-189"/>
              <w:rPr>
                <w:rFonts w:asciiTheme="majorHAnsi" w:eastAsia="Yu Gothic UI Semibold" w:hAnsiTheme="majorHAnsi"/>
                <w:noProof/>
                <w:sz w:val="24"/>
                <w:szCs w:val="24"/>
              </w:rPr>
            </w:pPr>
            <w:r w:rsidRPr="00E56016">
              <w:rPr>
                <w:rFonts w:asciiTheme="majorHAnsi" w:eastAsia="Yu Gothic UI Semibold" w:hAnsiTheme="majorHAnsi"/>
                <w:noProof/>
                <w:sz w:val="24"/>
                <w:szCs w:val="24"/>
              </w:rPr>
              <w:t>Operating System : windows(7,8,8.1,10),Ubuntu</w:t>
            </w:r>
          </w:p>
          <w:p w:rsidR="00951598" w:rsidRPr="00E56016" w:rsidRDefault="00951598" w:rsidP="00951598">
            <w:pPr>
              <w:pStyle w:val="ListParagraph"/>
              <w:numPr>
                <w:ilvl w:val="0"/>
                <w:numId w:val="12"/>
              </w:numPr>
              <w:spacing w:after="8" w:line="259" w:lineRule="auto"/>
              <w:ind w:right="-189"/>
              <w:rPr>
                <w:rFonts w:asciiTheme="majorHAnsi" w:eastAsia="Yu Gothic UI Semibold" w:hAnsiTheme="majorHAnsi"/>
                <w:noProof/>
                <w:sz w:val="24"/>
                <w:szCs w:val="24"/>
              </w:rPr>
            </w:pPr>
            <w:r w:rsidRPr="00E56016">
              <w:rPr>
                <w:rFonts w:asciiTheme="majorHAnsi" w:eastAsia="Yu Gothic UI Semibold" w:hAnsiTheme="majorHAnsi"/>
                <w:noProof/>
                <w:sz w:val="24"/>
                <w:szCs w:val="24"/>
              </w:rPr>
              <w:t>Language known  : C++,Java,PHP,python(base)</w:t>
            </w:r>
          </w:p>
          <w:p w:rsidR="00951598" w:rsidRPr="00951598" w:rsidRDefault="00951598" w:rsidP="00951598">
            <w:pPr>
              <w:spacing w:after="8"/>
              <w:ind w:left="187" w:right="-189"/>
              <w:rPr>
                <w:rFonts w:ascii="Bookman Old Style" w:eastAsia="Yu Gothic UI Semibold" w:hAnsi="Bookman Old Style"/>
                <w:noProof/>
              </w:rPr>
            </w:pPr>
          </w:p>
          <w:p w:rsidR="00735EE5" w:rsidRPr="00951598" w:rsidRDefault="00735EE5" w:rsidP="006264BD">
            <w:pPr>
              <w:spacing w:after="80" w:line="259" w:lineRule="auto"/>
            </w:pPr>
          </w:p>
          <w:p w:rsidR="00AA2E65" w:rsidRDefault="00951598" w:rsidP="00CA1F42">
            <w:pPr>
              <w:pStyle w:val="Heading2"/>
              <w:spacing w:line="259" w:lineRule="auto"/>
              <w:outlineLvl w:val="1"/>
              <w:rPr>
                <w:i w:val="0"/>
              </w:rPr>
            </w:pPr>
            <w:r>
              <w:rPr>
                <w:i w:val="0"/>
              </w:rPr>
              <w:t>KEY competanties</w:t>
            </w:r>
          </w:p>
          <w:p w:rsidR="00951598" w:rsidRPr="00E56016" w:rsidRDefault="00951598" w:rsidP="00951598">
            <w:pPr>
              <w:pStyle w:val="ListParagraph"/>
              <w:numPr>
                <w:ilvl w:val="0"/>
                <w:numId w:val="13"/>
              </w:numPr>
              <w:spacing w:after="128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E56016">
              <w:rPr>
                <w:rFonts w:asciiTheme="majorHAnsi" w:eastAsia="Yu Gothic UI Semibold" w:hAnsiTheme="majorHAnsi"/>
                <w:sz w:val="24"/>
                <w:szCs w:val="24"/>
              </w:rPr>
              <w:t>Ability to work under pressure</w:t>
            </w:r>
          </w:p>
          <w:p w:rsidR="00951598" w:rsidRPr="00B23B44" w:rsidRDefault="00B23B44" w:rsidP="00B23B44">
            <w:pPr>
              <w:pStyle w:val="ListParagraph"/>
              <w:numPr>
                <w:ilvl w:val="0"/>
                <w:numId w:val="13"/>
              </w:numPr>
              <w:spacing w:after="128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>
              <w:rPr>
                <w:rFonts w:asciiTheme="majorHAnsi" w:eastAsia="Yu Gothic UI Semibold" w:hAnsiTheme="majorHAnsi"/>
                <w:sz w:val="24"/>
                <w:szCs w:val="24"/>
              </w:rPr>
              <w:t>Good interpersonal skills</w:t>
            </w:r>
          </w:p>
          <w:p w:rsidR="00951598" w:rsidRPr="00E56016" w:rsidRDefault="00951598" w:rsidP="00951598">
            <w:pPr>
              <w:pStyle w:val="ListParagraph"/>
              <w:numPr>
                <w:ilvl w:val="0"/>
                <w:numId w:val="13"/>
              </w:numPr>
              <w:spacing w:after="128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E56016">
              <w:rPr>
                <w:rFonts w:asciiTheme="majorHAnsi" w:eastAsia="Yu Gothic UI Semibold" w:hAnsiTheme="majorHAnsi"/>
                <w:sz w:val="24"/>
                <w:szCs w:val="24"/>
              </w:rPr>
              <w:t>Flexible to the changing job roles</w:t>
            </w:r>
          </w:p>
          <w:p w:rsidR="00951598" w:rsidRPr="00E56016" w:rsidRDefault="00951598" w:rsidP="00CA1F42">
            <w:pPr>
              <w:pStyle w:val="ListParagraph"/>
              <w:numPr>
                <w:ilvl w:val="0"/>
                <w:numId w:val="13"/>
              </w:numPr>
              <w:spacing w:after="119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E56016">
              <w:rPr>
                <w:rFonts w:asciiTheme="majorHAnsi" w:eastAsia="Yu Gothic UI Semibold" w:hAnsiTheme="majorHAnsi"/>
                <w:sz w:val="24"/>
                <w:szCs w:val="24"/>
              </w:rPr>
              <w:t>Innovative in approach</w:t>
            </w:r>
          </w:p>
          <w:p w:rsidR="00B96575" w:rsidRPr="00951598" w:rsidRDefault="00B96575" w:rsidP="006264BD">
            <w:pPr>
              <w:spacing w:after="80" w:line="259" w:lineRule="auto"/>
            </w:pPr>
          </w:p>
          <w:p w:rsidR="00735EE5" w:rsidRPr="00951598" w:rsidRDefault="00934E25" w:rsidP="00CA1F42">
            <w:pPr>
              <w:pStyle w:val="Heading2"/>
              <w:spacing w:line="259" w:lineRule="auto"/>
              <w:outlineLvl w:val="1"/>
              <w:rPr>
                <w:i w:val="0"/>
              </w:rPr>
            </w:pPr>
            <w:sdt>
              <w:sdtPr>
                <w:rPr>
                  <w:i w:val="0"/>
                </w:rPr>
                <w:id w:val="339977416"/>
                <w:placeholder>
                  <w:docPart w:val="4342AE8A979D4481864A83BEA3ED8A13"/>
                </w:placeholder>
                <w:temporary/>
                <w:showingPlcHdr/>
                <w15:appearance w15:val="hidden"/>
              </w:sdtPr>
              <w:sdtEndPr/>
              <w:sdtContent>
                <w:r w:rsidR="00735EE5" w:rsidRPr="00951598">
                  <w:rPr>
                    <w:i w:val="0"/>
                  </w:rPr>
                  <w:t>EDUCATION</w:t>
                </w:r>
              </w:sdtContent>
            </w:sdt>
          </w:p>
          <w:p w:rsidR="002D6E39" w:rsidRDefault="002D6E39" w:rsidP="00951598">
            <w:pPr>
              <w:pStyle w:val="Heading3"/>
              <w:spacing w:line="259" w:lineRule="auto"/>
              <w:outlineLvl w:val="2"/>
            </w:pPr>
            <w:r>
              <w:rPr>
                <w:b/>
              </w:rPr>
              <w:t xml:space="preserve">MCA| </w:t>
            </w:r>
            <w:r>
              <w:t>2018-till</w:t>
            </w:r>
          </w:p>
          <w:p w:rsidR="002D6E39" w:rsidRPr="002D6E39" w:rsidRDefault="002D6E39" w:rsidP="00951598">
            <w:pPr>
              <w:pStyle w:val="Heading3"/>
              <w:spacing w:line="259" w:lineRule="auto"/>
              <w:outlineLvl w:val="2"/>
            </w:pPr>
            <w:proofErr w:type="spellStart"/>
            <w:r>
              <w:t>Marthoma</w:t>
            </w:r>
            <w:proofErr w:type="spellEnd"/>
            <w:r>
              <w:t xml:space="preserve"> Institute of </w:t>
            </w:r>
            <w:proofErr w:type="spellStart"/>
            <w:r>
              <w:t>Technology</w:t>
            </w:r>
            <w:proofErr w:type="gramStart"/>
            <w:r>
              <w:t>,Ayur</w:t>
            </w:r>
            <w:proofErr w:type="spellEnd"/>
            <w:proofErr w:type="gramEnd"/>
          </w:p>
          <w:p w:rsidR="002D6E39" w:rsidRDefault="002D6E39" w:rsidP="00951598">
            <w:pPr>
              <w:pStyle w:val="Heading3"/>
              <w:spacing w:line="259" w:lineRule="auto"/>
              <w:outlineLvl w:val="2"/>
              <w:rPr>
                <w:b/>
              </w:rPr>
            </w:pPr>
          </w:p>
          <w:p w:rsidR="00951598" w:rsidRDefault="00951598" w:rsidP="00951598">
            <w:pPr>
              <w:pStyle w:val="Heading3"/>
              <w:spacing w:line="259" w:lineRule="auto"/>
              <w:outlineLvl w:val="2"/>
            </w:pPr>
            <w:r w:rsidRPr="00951598">
              <w:rPr>
                <w:b/>
              </w:rPr>
              <w:t>BSc Computer Science</w:t>
            </w:r>
            <w:r w:rsidR="00735EE5" w:rsidRPr="00951598">
              <w:t>|</w:t>
            </w:r>
            <w:r w:rsidR="003A3FF6">
              <w:t>2014-2017</w:t>
            </w:r>
            <w:r w:rsidR="00735EE5" w:rsidRPr="00951598">
              <w:t xml:space="preserve"> </w:t>
            </w:r>
          </w:p>
          <w:p w:rsidR="00951598" w:rsidRDefault="00951598" w:rsidP="00951598">
            <w:pPr>
              <w:pStyle w:val="Heading3"/>
              <w:spacing w:line="259" w:lineRule="auto"/>
              <w:outlineLvl w:val="2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  <w:r w:rsidRPr="00951598">
              <w:rPr>
                <w:rFonts w:asciiTheme="minorHAnsi" w:eastAsia="Times New Roman" w:hAnsiTheme="minorHAnsi" w:cs="Times New Roman"/>
                <w:color w:val="222222"/>
                <w:sz w:val="24"/>
                <w:lang w:val="en-IN" w:eastAsia="en-IN"/>
              </w:rPr>
              <w:t>University Institute of Technology</w:t>
            </w:r>
            <w:r w:rsidR="002D6E39"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 xml:space="preserve"> (UIT), Pathanapuram</w:t>
            </w:r>
          </w:p>
          <w:p w:rsidR="00951598" w:rsidRPr="00951598" w:rsidRDefault="00951598" w:rsidP="00951598">
            <w:pPr>
              <w:pStyle w:val="Heading3"/>
              <w:spacing w:line="259" w:lineRule="auto"/>
              <w:outlineLvl w:val="2"/>
            </w:pPr>
            <w:r w:rsidRPr="00951598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Board/University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: Kerala University</w:t>
            </w:r>
            <w:r w:rsidR="003A3FF6"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-63%</w:t>
            </w:r>
          </w:p>
          <w:p w:rsidR="00951598" w:rsidRDefault="00951598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951598">
              <w:rPr>
                <w:rFonts w:eastAsia="Times New Roman" w:cs="Times New Roman"/>
                <w:b/>
                <w:color w:val="222222"/>
                <w:sz w:val="24"/>
                <w:szCs w:val="24"/>
                <w:lang w:val="en-IN" w:eastAsia="en-IN"/>
              </w:rPr>
              <w:t>HSE</w:t>
            </w:r>
            <w:r w:rsidR="003A3FF6">
              <w:rPr>
                <w:rFonts w:eastAsia="Times New Roman" w:cs="Times New Roman"/>
                <w:color w:val="222222"/>
                <w:sz w:val="24"/>
                <w:szCs w:val="24"/>
                <w:lang w:val="en-IN" w:eastAsia="en-IN"/>
              </w:rPr>
              <w:t>(Computer Science)|2012-2014</w:t>
            </w:r>
          </w:p>
          <w:p w:rsidR="00951598" w:rsidRDefault="00741BED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/>
              </w:rPr>
              <w:t>Govt</w:t>
            </w:r>
            <w:proofErr w:type="spellEnd"/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HSS, </w:t>
            </w:r>
            <w:proofErr w:type="spellStart"/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/>
              </w:rPr>
              <w:t>kOTTARAKKARA</w:t>
            </w:r>
            <w:proofErr w:type="spellEnd"/>
          </w:p>
          <w:p w:rsidR="00951598" w:rsidRDefault="00951598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  <w:r w:rsidRPr="00951598">
              <w:rPr>
                <w:rFonts w:eastAsia="Times New Roman" w:cs="Times New Roman"/>
                <w:b/>
                <w:color w:val="222222"/>
                <w:sz w:val="24"/>
                <w:szCs w:val="24"/>
                <w:lang w:val="en-IN" w:eastAsia="en-IN"/>
              </w:rPr>
              <w:t>Board/</w:t>
            </w:r>
            <w:r w:rsidRPr="00951598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University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: Kerala State-</w:t>
            </w:r>
            <w:r w:rsidR="00741BED"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82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%</w:t>
            </w:r>
          </w:p>
          <w:p w:rsidR="00951598" w:rsidRDefault="00951598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</w:p>
          <w:p w:rsidR="00951598" w:rsidRPr="003A3FF6" w:rsidRDefault="00951598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  <w:r w:rsidRPr="00951598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SSLC</w:t>
            </w:r>
            <w:r w:rsidR="003A3FF6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|</w:t>
            </w:r>
            <w:r w:rsidR="003A3FF6" w:rsidRPr="003A3FF6"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2011-2012</w:t>
            </w:r>
          </w:p>
          <w:p w:rsidR="00951598" w:rsidRDefault="003A3FF6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 xml:space="preserve">S V </w:t>
            </w:r>
            <w:proofErr w:type="spellStart"/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V</w:t>
            </w:r>
            <w:proofErr w:type="spellEnd"/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 xml:space="preserve"> H S </w:t>
            </w:r>
            <w:proofErr w:type="spellStart"/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S</w:t>
            </w:r>
            <w:proofErr w:type="spellEnd"/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 xml:space="preserve"> THAMARAKUDY</w:t>
            </w:r>
          </w:p>
          <w:p w:rsidR="00951598" w:rsidRDefault="00951598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  <w:r w:rsidRPr="00951598">
              <w:rPr>
                <w:rFonts w:eastAsia="Times New Roman" w:cs="Times New Roman"/>
                <w:b/>
                <w:color w:val="222222"/>
                <w:sz w:val="24"/>
                <w:szCs w:val="24"/>
                <w:lang w:val="en-IN" w:eastAsia="en-IN"/>
              </w:rPr>
              <w:t>Board/</w:t>
            </w:r>
            <w:r w:rsidRPr="00951598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University:</w:t>
            </w:r>
            <w:r w:rsidR="003A3FF6"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State-92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%</w:t>
            </w:r>
          </w:p>
          <w:p w:rsidR="00B23B44" w:rsidRDefault="00B23B44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</w:p>
          <w:p w:rsidR="00B23B44" w:rsidRDefault="00B23B44" w:rsidP="00951598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</w:p>
          <w:p w:rsidR="00B23B44" w:rsidRDefault="00B23B44" w:rsidP="00B23B44">
            <w:pPr>
              <w:pStyle w:val="Heading2"/>
              <w:spacing w:line="259" w:lineRule="auto"/>
              <w:outlineLvl w:val="1"/>
              <w:rPr>
                <w:i w:val="0"/>
              </w:rPr>
            </w:pPr>
            <w:r>
              <w:rPr>
                <w:i w:val="0"/>
              </w:rPr>
              <w:t>Achievements</w:t>
            </w:r>
          </w:p>
          <w:p w:rsidR="00B23B44" w:rsidRPr="00B23B44" w:rsidRDefault="00B23B44" w:rsidP="00B23B44">
            <w:pPr>
              <w:pStyle w:val="ListParagraph"/>
              <w:numPr>
                <w:ilvl w:val="0"/>
                <w:numId w:val="16"/>
              </w:numPr>
              <w:spacing w:line="300" w:lineRule="atLeast"/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</w:pPr>
            <w:proofErr w:type="spellStart"/>
            <w:r w:rsidRPr="00B23B44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Thabor</w:t>
            </w:r>
            <w:proofErr w:type="spellEnd"/>
            <w:r w:rsidRPr="00B23B44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 xml:space="preserve"> MTYS Secretary</w:t>
            </w:r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|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2014-15</w:t>
            </w:r>
          </w:p>
          <w:p w:rsidR="00B23B44" w:rsidRPr="00B23B44" w:rsidRDefault="00B23B44" w:rsidP="00B23B44">
            <w:pPr>
              <w:pStyle w:val="ListParagraph"/>
              <w:numPr>
                <w:ilvl w:val="0"/>
                <w:numId w:val="16"/>
              </w:numPr>
              <w:spacing w:line="300" w:lineRule="atLeast"/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</w:pPr>
            <w:proofErr w:type="spellStart"/>
            <w:r w:rsidRPr="00B23B44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Thabor</w:t>
            </w:r>
            <w:proofErr w:type="spellEnd"/>
            <w:r w:rsidRPr="00B23B44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 xml:space="preserve"> MTYS Secretary</w:t>
            </w:r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|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2015-16</w:t>
            </w:r>
          </w:p>
          <w:p w:rsidR="00B23B44" w:rsidRPr="00B23B44" w:rsidRDefault="00B23B44" w:rsidP="00B23B44">
            <w:pPr>
              <w:pStyle w:val="ListParagraph"/>
              <w:numPr>
                <w:ilvl w:val="0"/>
                <w:numId w:val="16"/>
              </w:numPr>
              <w:spacing w:line="300" w:lineRule="atLeast"/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</w:pPr>
            <w:proofErr w:type="spellStart"/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Thalavoor</w:t>
            </w:r>
            <w:proofErr w:type="spellEnd"/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 xml:space="preserve"> MTYS Centre Secretary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|2016-17</w:t>
            </w:r>
          </w:p>
          <w:p w:rsidR="00B23B44" w:rsidRPr="00B23B44" w:rsidRDefault="00B23B44" w:rsidP="00B23B44">
            <w:pPr>
              <w:pStyle w:val="ListParagraph"/>
              <w:numPr>
                <w:ilvl w:val="0"/>
                <w:numId w:val="16"/>
              </w:numPr>
              <w:spacing w:line="300" w:lineRule="atLeast"/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</w:pPr>
            <w:proofErr w:type="spellStart"/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Thalavoor</w:t>
            </w:r>
            <w:proofErr w:type="spellEnd"/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 xml:space="preserve"> MTYS Centre Secretary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|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2017-18</w:t>
            </w:r>
          </w:p>
          <w:p w:rsidR="00B23B44" w:rsidRPr="00B23B44" w:rsidRDefault="00B23B44" w:rsidP="00B23B44">
            <w:pPr>
              <w:pStyle w:val="ListParagraph"/>
              <w:numPr>
                <w:ilvl w:val="0"/>
                <w:numId w:val="16"/>
              </w:numPr>
              <w:spacing w:line="300" w:lineRule="atLeast"/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</w:pPr>
            <w:proofErr w:type="spellStart"/>
            <w:r w:rsidRPr="00B23B44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Thabor</w:t>
            </w:r>
            <w:proofErr w:type="spellEnd"/>
            <w:r w:rsidRPr="00B23B44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 xml:space="preserve"> MTYS</w:t>
            </w:r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 xml:space="preserve"> Account Trust</w:t>
            </w:r>
            <w:r w:rsidR="006554AB"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y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|</w:t>
            </w: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2018-19</w:t>
            </w:r>
          </w:p>
          <w:p w:rsidR="00B23B44" w:rsidRDefault="00B23B44" w:rsidP="00B23B44">
            <w:pPr>
              <w:pStyle w:val="ListParagraph"/>
              <w:numPr>
                <w:ilvl w:val="0"/>
                <w:numId w:val="16"/>
              </w:numPr>
              <w:spacing w:line="300" w:lineRule="atLeast"/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</w:pPr>
            <w:r>
              <w:rPr>
                <w:rFonts w:eastAsia="Times New Roman" w:cs="Times New Roman"/>
                <w:b/>
                <w:color w:val="222222"/>
                <w:sz w:val="24"/>
                <w:lang w:val="en-IN" w:eastAsia="en-IN"/>
              </w:rPr>
              <w:t>VBS Leader</w:t>
            </w:r>
          </w:p>
          <w:p w:rsidR="00B23B44" w:rsidRPr="00B23B44" w:rsidRDefault="00B23B44" w:rsidP="00B23B44">
            <w:pPr>
              <w:pStyle w:val="ListParagraph"/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 xml:space="preserve">St. Thomas, </w:t>
            </w:r>
            <w:proofErr w:type="spellStart"/>
            <w:r>
              <w:rPr>
                <w:rFonts w:eastAsia="Times New Roman" w:cs="Times New Roman"/>
                <w:color w:val="222222"/>
                <w:sz w:val="24"/>
                <w:lang w:val="en-IN" w:eastAsia="en-IN"/>
              </w:rPr>
              <w:t>Podiyattuvila</w:t>
            </w:r>
            <w:proofErr w:type="spellEnd"/>
          </w:p>
          <w:p w:rsidR="00B23B44" w:rsidRDefault="00B23B44" w:rsidP="00B23B44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</w:p>
          <w:p w:rsidR="00B23B44" w:rsidRPr="00B23B44" w:rsidRDefault="00B23B44" w:rsidP="00B23B44">
            <w:pPr>
              <w:spacing w:line="300" w:lineRule="atLeast"/>
              <w:rPr>
                <w:rFonts w:eastAsia="Times New Roman" w:cs="Times New Roman"/>
                <w:color w:val="222222"/>
                <w:sz w:val="24"/>
                <w:lang w:val="en-IN" w:eastAsia="en-IN"/>
              </w:rPr>
            </w:pPr>
          </w:p>
          <w:p w:rsidR="006264BD" w:rsidRPr="00951598" w:rsidRDefault="006264BD" w:rsidP="006264BD">
            <w:pPr>
              <w:spacing w:after="80" w:line="259" w:lineRule="auto"/>
              <w:rPr>
                <w:b/>
              </w:rPr>
            </w:pPr>
          </w:p>
          <w:p w:rsidR="00951598" w:rsidRDefault="00CA2B53" w:rsidP="00951598">
            <w:pPr>
              <w:pStyle w:val="Heading2"/>
              <w:spacing w:line="259" w:lineRule="auto"/>
              <w:outlineLvl w:val="1"/>
              <w:rPr>
                <w:i w:val="0"/>
              </w:rPr>
            </w:pPr>
            <w:r>
              <w:rPr>
                <w:i w:val="0"/>
              </w:rPr>
              <w:t>PERSONAL DETAILS</w:t>
            </w:r>
          </w:p>
          <w:p w:rsidR="00CA2B53" w:rsidRDefault="00CA2B53" w:rsidP="00741BED">
            <w:pPr>
              <w:pStyle w:val="ListParagraph"/>
              <w:numPr>
                <w:ilvl w:val="0"/>
                <w:numId w:val="14"/>
              </w:numPr>
              <w:spacing w:after="146" w:line="276" w:lineRule="auto"/>
              <w:ind w:left="-3542" w:right="82" w:firstLine="3542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Address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ab/>
              <w:t xml:space="preserve">      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:</w:t>
            </w:r>
            <w:r w:rsidR="00741BED">
              <w:rPr>
                <w:rFonts w:asciiTheme="majorHAnsi" w:eastAsia="Yu Gothic UI Semibold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>Kripa</w:t>
            </w:r>
            <w:proofErr w:type="spellEnd"/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proofErr w:type="spellStart"/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>Bhavan</w:t>
            </w:r>
            <w:proofErr w:type="spellEnd"/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 xml:space="preserve">, </w:t>
            </w:r>
            <w:proofErr w:type="spellStart"/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>Pandithitta</w:t>
            </w:r>
            <w:proofErr w:type="spellEnd"/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>,</w:t>
            </w:r>
          </w:p>
          <w:p w:rsidR="00741BED" w:rsidRDefault="00741BED" w:rsidP="00741BED">
            <w:pPr>
              <w:pStyle w:val="ListParagraph"/>
              <w:spacing w:after="146" w:line="276" w:lineRule="auto"/>
              <w:ind w:left="0" w:right="82"/>
              <w:rPr>
                <w:rFonts w:asciiTheme="majorHAnsi" w:eastAsia="Yu Gothic UI Semibold" w:hAnsiTheme="majorHAnsi"/>
                <w:sz w:val="24"/>
                <w:szCs w:val="24"/>
              </w:rPr>
            </w:pP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                                              </w:t>
            </w:r>
            <w:proofErr w:type="spellStart"/>
            <w:r>
              <w:rPr>
                <w:rFonts w:asciiTheme="majorHAnsi" w:eastAsia="Yu Gothic UI Semibold" w:hAnsiTheme="majorHAnsi"/>
                <w:sz w:val="24"/>
                <w:szCs w:val="24"/>
              </w:rPr>
              <w:t>Ampalathin</w:t>
            </w:r>
            <w:proofErr w:type="spellEnd"/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Yu Gothic UI Semibold" w:hAnsiTheme="majorHAnsi"/>
                <w:sz w:val="24"/>
                <w:szCs w:val="24"/>
              </w:rPr>
              <w:t>nirappu</w:t>
            </w:r>
            <w:proofErr w:type="spellEnd"/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p o,</w:t>
            </w:r>
          </w:p>
          <w:p w:rsidR="00741BED" w:rsidRPr="00CA2B53" w:rsidRDefault="00741BED" w:rsidP="00741BED">
            <w:pPr>
              <w:pStyle w:val="ListParagraph"/>
              <w:spacing w:after="146" w:line="276" w:lineRule="auto"/>
              <w:ind w:left="0" w:right="82"/>
              <w:rPr>
                <w:rFonts w:asciiTheme="majorHAnsi" w:eastAsia="Yu Gothic UI Semibold" w:hAnsiTheme="majorHAnsi"/>
                <w:sz w:val="24"/>
                <w:szCs w:val="24"/>
              </w:rPr>
            </w:pP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                                              Pin: 691508, Kollam</w:t>
            </w:r>
          </w:p>
          <w:p w:rsidR="00CA2B53" w:rsidRPr="00CA2B53" w:rsidRDefault="00CA2B53" w:rsidP="00CA2B53">
            <w:pPr>
              <w:pStyle w:val="ListParagraph"/>
              <w:numPr>
                <w:ilvl w:val="0"/>
                <w:numId w:val="14"/>
              </w:numPr>
              <w:spacing w:after="145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Date of Birth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         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:</w:t>
            </w:r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 xml:space="preserve"> 23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>August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1996</w:t>
            </w:r>
          </w:p>
          <w:p w:rsidR="00CA2B53" w:rsidRPr="00CA2B53" w:rsidRDefault="00CA2B53" w:rsidP="00CA2B53">
            <w:pPr>
              <w:pStyle w:val="ListParagraph"/>
              <w:numPr>
                <w:ilvl w:val="0"/>
                <w:numId w:val="14"/>
              </w:numPr>
              <w:spacing w:after="145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 xml:space="preserve">Nationality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  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eastAsia="Yu Gothic UI Semibold" w:hAnsiTheme="majorHAnsi"/>
                <w:b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>India</w:t>
            </w:r>
          </w:p>
          <w:p w:rsidR="00CA2B53" w:rsidRPr="00CA2B53" w:rsidRDefault="00CA2B53" w:rsidP="00CA2B53">
            <w:pPr>
              <w:pStyle w:val="ListParagraph"/>
              <w:numPr>
                <w:ilvl w:val="0"/>
                <w:numId w:val="14"/>
              </w:numPr>
              <w:spacing w:after="145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 xml:space="preserve">Gender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ab/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 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  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 xml:space="preserve"> :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Male</w:t>
            </w:r>
          </w:p>
          <w:p w:rsidR="00CA2B53" w:rsidRPr="00CA2B53" w:rsidRDefault="00CA2B53" w:rsidP="00CA2B53">
            <w:pPr>
              <w:pStyle w:val="ListParagraph"/>
              <w:numPr>
                <w:ilvl w:val="0"/>
                <w:numId w:val="14"/>
              </w:numPr>
              <w:spacing w:after="145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Marital Status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        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>Single</w:t>
            </w:r>
          </w:p>
          <w:p w:rsidR="00CA2B53" w:rsidRPr="00CA2B53" w:rsidRDefault="00CA2B53" w:rsidP="00CA2B53">
            <w:pPr>
              <w:pStyle w:val="ListParagraph"/>
              <w:numPr>
                <w:ilvl w:val="0"/>
                <w:numId w:val="14"/>
              </w:numPr>
              <w:spacing w:after="150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Father’s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Name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     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: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="00741BED">
              <w:rPr>
                <w:rFonts w:asciiTheme="majorHAnsi" w:eastAsia="Yu Gothic UI Semibold" w:hAnsiTheme="majorHAnsi"/>
                <w:sz w:val="24"/>
                <w:szCs w:val="24"/>
              </w:rPr>
              <w:t>John D</w:t>
            </w:r>
          </w:p>
          <w:p w:rsidR="00CA2B53" w:rsidRPr="00CA2B53" w:rsidRDefault="00CA2B53" w:rsidP="00CA2B53">
            <w:pPr>
              <w:pStyle w:val="ListParagraph"/>
              <w:numPr>
                <w:ilvl w:val="0"/>
                <w:numId w:val="14"/>
              </w:numPr>
              <w:spacing w:after="145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Languages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Known</w:t>
            </w:r>
            <w:r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: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</w:t>
            </w:r>
            <w:proofErr w:type="spellStart"/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>English,Malayalam,Tamil</w:t>
            </w:r>
            <w:proofErr w:type="spellEnd"/>
          </w:p>
          <w:p w:rsidR="00CA2B53" w:rsidRPr="00CA2B53" w:rsidRDefault="00CA2B53" w:rsidP="00CA2B53">
            <w:pPr>
              <w:pStyle w:val="ListParagraph"/>
              <w:numPr>
                <w:ilvl w:val="0"/>
                <w:numId w:val="14"/>
              </w:numPr>
              <w:spacing w:after="145" w:line="276" w:lineRule="auto"/>
              <w:ind w:left="0" w:right="82" w:firstLine="0"/>
              <w:rPr>
                <w:rFonts w:asciiTheme="majorHAnsi" w:eastAsia="Yu Gothic UI Semibold" w:hAnsiTheme="majorHAnsi"/>
                <w:sz w:val="24"/>
                <w:szCs w:val="24"/>
              </w:rPr>
            </w:pP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>Hobbies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 xml:space="preserve">                   </w:t>
            </w:r>
            <w:r w:rsidRPr="00CA2B53">
              <w:rPr>
                <w:rFonts w:asciiTheme="majorHAnsi" w:eastAsia="Yu Gothic UI Semibold" w:hAnsiTheme="majorHAnsi"/>
                <w:b/>
                <w:sz w:val="24"/>
                <w:szCs w:val="24"/>
              </w:rPr>
              <w:t xml:space="preserve">: </w:t>
            </w:r>
            <w:r w:rsidRPr="00CA2B53">
              <w:rPr>
                <w:rFonts w:asciiTheme="majorHAnsi" w:eastAsia="Yu Gothic UI Semibold" w:hAnsiTheme="majorHAnsi"/>
                <w:sz w:val="24"/>
                <w:szCs w:val="24"/>
              </w:rPr>
              <w:t>Listening Music</w:t>
            </w:r>
            <w:r w:rsidR="003A3FF6">
              <w:rPr>
                <w:rFonts w:asciiTheme="majorHAnsi" w:eastAsia="Yu Gothic UI Semibold" w:hAnsiTheme="majorHAnsi"/>
                <w:sz w:val="24"/>
                <w:szCs w:val="24"/>
              </w:rPr>
              <w:t>, Reading</w:t>
            </w:r>
          </w:p>
          <w:p w:rsidR="00CA2B53" w:rsidRDefault="00CA2B53" w:rsidP="00951598">
            <w:pPr>
              <w:pStyle w:val="Heading2"/>
              <w:spacing w:line="259" w:lineRule="auto"/>
              <w:outlineLvl w:val="1"/>
              <w:rPr>
                <w:rFonts w:asciiTheme="minorHAnsi" w:hAnsiTheme="minorHAnsi"/>
                <w:i w:val="0"/>
                <w:sz w:val="24"/>
                <w:szCs w:val="24"/>
              </w:rPr>
            </w:pPr>
          </w:p>
          <w:p w:rsidR="00CA2B53" w:rsidRPr="00E56016" w:rsidRDefault="00CA2B53" w:rsidP="00CA2B53">
            <w:pPr>
              <w:ind w:right="82"/>
              <w:rPr>
                <w:rFonts w:eastAsia="Yu Gothic UI Semibold"/>
                <w:sz w:val="24"/>
                <w:szCs w:val="24"/>
              </w:rPr>
            </w:pPr>
            <w:r w:rsidRPr="00E56016">
              <w:rPr>
                <w:rFonts w:eastAsia="Yu Gothic UI Semibold"/>
                <w:sz w:val="24"/>
                <w:szCs w:val="24"/>
              </w:rPr>
              <w:t>I hereby declare that the above given information are true to the best of my knowledge and belief.</w:t>
            </w:r>
          </w:p>
          <w:p w:rsidR="00CA2B53" w:rsidRPr="00E56016" w:rsidRDefault="00CA2B53" w:rsidP="00CA2B53">
            <w:pPr>
              <w:spacing w:line="259" w:lineRule="auto"/>
              <w:rPr>
                <w:rFonts w:ascii="Bookman Old Style" w:eastAsia="Yu Gothic UI Semibold" w:hAnsi="Bookman Old Style"/>
                <w:sz w:val="24"/>
                <w:szCs w:val="24"/>
              </w:rPr>
            </w:pPr>
          </w:p>
          <w:p w:rsidR="00CA2B53" w:rsidRPr="00E56016" w:rsidRDefault="00741BED" w:rsidP="00CA2B53">
            <w:pPr>
              <w:spacing w:line="259" w:lineRule="auto"/>
              <w:ind w:right="41"/>
              <w:rPr>
                <w:rFonts w:asciiTheme="majorHAnsi" w:eastAsia="Yu Gothic UI Semibold" w:hAnsiTheme="majorHAnsi"/>
                <w:sz w:val="22"/>
              </w:rPr>
            </w:pPr>
            <w:r>
              <w:rPr>
                <w:rFonts w:ascii="Bookman Old Style" w:eastAsia="Yu Gothic UI Semibold" w:hAnsi="Bookman Old Style"/>
                <w:b/>
                <w:sz w:val="22"/>
              </w:rPr>
              <w:t xml:space="preserve">     </w:t>
            </w:r>
            <w:r w:rsidR="00CA2B53" w:rsidRPr="00A00C5C">
              <w:rPr>
                <w:rFonts w:ascii="Bookman Old Style" w:eastAsia="Yu Gothic UI Semibold" w:hAnsi="Bookman Old Style"/>
                <w:b/>
                <w:sz w:val="22"/>
              </w:rPr>
              <w:t xml:space="preserve">                  </w:t>
            </w:r>
            <w:r w:rsidR="00E56016">
              <w:rPr>
                <w:rFonts w:ascii="Bookman Old Style" w:eastAsia="Yu Gothic UI Semibold" w:hAnsi="Bookman Old Style"/>
                <w:b/>
                <w:sz w:val="22"/>
              </w:rPr>
              <w:t xml:space="preserve">                                </w:t>
            </w:r>
            <w:r>
              <w:rPr>
                <w:rFonts w:ascii="Bookman Old Style" w:eastAsia="Yu Gothic UI Semibold" w:hAnsi="Bookman Old Style"/>
                <w:b/>
                <w:sz w:val="22"/>
              </w:rPr>
              <w:t xml:space="preserve">                 </w:t>
            </w:r>
            <w:r>
              <w:rPr>
                <w:rFonts w:asciiTheme="majorHAnsi" w:eastAsia="Yu Gothic UI Semibold" w:hAnsiTheme="majorHAnsi"/>
                <w:b/>
                <w:sz w:val="22"/>
              </w:rPr>
              <w:t>AJO JOHN</w:t>
            </w:r>
          </w:p>
          <w:p w:rsidR="00CA2B53" w:rsidRPr="00CA2B53" w:rsidRDefault="00CA2B53" w:rsidP="00951598">
            <w:pPr>
              <w:pStyle w:val="Heading2"/>
              <w:spacing w:line="259" w:lineRule="auto"/>
              <w:outlineLvl w:val="1"/>
              <w:rPr>
                <w:rFonts w:asciiTheme="minorHAnsi" w:hAnsiTheme="minorHAnsi"/>
                <w:i w:val="0"/>
                <w:sz w:val="24"/>
                <w:szCs w:val="24"/>
              </w:rPr>
            </w:pPr>
          </w:p>
          <w:p w:rsidR="00F96282" w:rsidRPr="00951598" w:rsidRDefault="00F96282" w:rsidP="00951598">
            <w:pPr>
              <w:spacing w:after="80" w:line="259" w:lineRule="auto"/>
            </w:pPr>
          </w:p>
        </w:tc>
      </w:tr>
      <w:tr w:rsidR="00741BED" w:rsidRPr="00951598" w:rsidTr="00E56016">
        <w:trPr>
          <w:trHeight w:val="11040"/>
        </w:trPr>
        <w:tc>
          <w:tcPr>
            <w:tcW w:w="2780" w:type="dxa"/>
          </w:tcPr>
          <w:p w:rsidR="00741BED" w:rsidRDefault="00741BED" w:rsidP="00CA2B53">
            <w:pPr>
              <w:rPr>
                <w:noProof/>
                <w:lang w:val="en-IN" w:eastAsia="en-IN"/>
              </w:rPr>
            </w:pPr>
          </w:p>
        </w:tc>
        <w:tc>
          <w:tcPr>
            <w:tcW w:w="7687" w:type="dxa"/>
          </w:tcPr>
          <w:p w:rsidR="00741BED" w:rsidRDefault="00741BED" w:rsidP="00951598">
            <w:pPr>
              <w:rPr>
                <w:sz w:val="72"/>
                <w:szCs w:val="72"/>
              </w:rPr>
            </w:pPr>
          </w:p>
        </w:tc>
      </w:tr>
    </w:tbl>
    <w:p w:rsidR="00E56016" w:rsidRDefault="00E56016" w:rsidP="00951598">
      <w:pPr>
        <w:pStyle w:val="Title"/>
        <w:jc w:val="left"/>
        <w:rPr>
          <w:i w:val="0"/>
        </w:rPr>
        <w:sectPr w:rsidR="00E56016" w:rsidSect="00E56016">
          <w:footerReference w:type="default" r:id="rId10"/>
          <w:headerReference w:type="first" r:id="rId11"/>
          <w:footerReference w:type="first" r:id="rId12"/>
          <w:pgSz w:w="11907" w:h="16839" w:code="9"/>
          <w:pgMar w:top="720" w:right="720" w:bottom="720" w:left="720" w:header="648" w:footer="490" w:gutter="0"/>
          <w:cols w:space="708"/>
          <w:titlePg/>
          <w:docGrid w:linePitch="360"/>
        </w:sect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2780"/>
        <w:gridCol w:w="7687"/>
      </w:tblGrid>
      <w:tr w:rsidR="00CA2B53" w:rsidRPr="00951598" w:rsidTr="00E56016">
        <w:trPr>
          <w:trHeight w:val="721"/>
          <w:tblHeader/>
        </w:trPr>
        <w:tc>
          <w:tcPr>
            <w:tcW w:w="2780" w:type="dxa"/>
            <w:tcMar>
              <w:top w:w="0" w:type="dxa"/>
              <w:left w:w="0" w:type="dxa"/>
            </w:tcMar>
          </w:tcPr>
          <w:p w:rsidR="00CA2B53" w:rsidRPr="00951598" w:rsidRDefault="00CA2B53" w:rsidP="00951598">
            <w:pPr>
              <w:pStyle w:val="Title"/>
              <w:jc w:val="left"/>
              <w:rPr>
                <w:i w:val="0"/>
              </w:rPr>
            </w:pPr>
          </w:p>
        </w:tc>
        <w:tc>
          <w:tcPr>
            <w:tcW w:w="7687" w:type="dxa"/>
            <w:tcMar>
              <w:left w:w="662" w:type="dxa"/>
            </w:tcMar>
          </w:tcPr>
          <w:p w:rsidR="00CA2B53" w:rsidRPr="00951598" w:rsidRDefault="00CA2B53" w:rsidP="00951598">
            <w:pPr>
              <w:rPr>
                <w:sz w:val="72"/>
                <w:szCs w:val="72"/>
              </w:rPr>
            </w:pPr>
          </w:p>
        </w:tc>
      </w:tr>
    </w:tbl>
    <w:p w:rsidR="00CA1F42" w:rsidRPr="00951598" w:rsidRDefault="00CA1F42" w:rsidP="00CA1F42">
      <w:pPr>
        <w:pStyle w:val="NoSpacing"/>
      </w:pPr>
    </w:p>
    <w:sectPr w:rsidR="00CA1F42" w:rsidRPr="00951598" w:rsidSect="00E56016">
      <w:type w:val="continuous"/>
      <w:pgSz w:w="11907" w:h="16839" w:code="9"/>
      <w:pgMar w:top="720" w:right="720" w:bottom="720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E25" w:rsidRDefault="00934E25" w:rsidP="00BF732B">
      <w:pPr>
        <w:spacing w:after="0" w:line="240" w:lineRule="auto"/>
      </w:pPr>
      <w:r>
        <w:separator/>
      </w:r>
    </w:p>
    <w:p w:rsidR="00934E25" w:rsidRDefault="00934E25"/>
  </w:endnote>
  <w:endnote w:type="continuationSeparator" w:id="0">
    <w:p w:rsidR="00934E25" w:rsidRDefault="00934E25" w:rsidP="00BF732B">
      <w:pPr>
        <w:spacing w:after="0" w:line="240" w:lineRule="auto"/>
      </w:pPr>
      <w:r>
        <w:continuationSeparator/>
      </w:r>
    </w:p>
    <w:p w:rsidR="00934E25" w:rsidRDefault="00934E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9174447"/>
      <w:docPartObj>
        <w:docPartGallery w:val="Page Numbers (Bottom of Page)"/>
        <w:docPartUnique/>
      </w:docPartObj>
    </w:sdtPr>
    <w:sdtEndPr/>
    <w:sdtContent>
      <w:sdt>
        <w:sdtPr>
          <w:id w:val="831251114"/>
          <w:docPartObj>
            <w:docPartGallery w:val="Page Numbers (Top of Page)"/>
            <w:docPartUnique/>
          </w:docPartObj>
        </w:sdtPr>
        <w:sdtEndPr/>
        <w:sdtContent>
          <w:p w:rsidR="00E56016" w:rsidRDefault="00E560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4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4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7EB8" w:rsidRDefault="00417EB8" w:rsidP="00D47A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8700011"/>
      <w:docPartObj>
        <w:docPartGallery w:val="Page Numbers (Bottom of Page)"/>
        <w:docPartUnique/>
      </w:docPartObj>
    </w:sdtPr>
    <w:sdtEndPr/>
    <w:sdtContent>
      <w:sdt>
        <w:sdtPr>
          <w:id w:val="-550462670"/>
          <w:docPartObj>
            <w:docPartGallery w:val="Page Numbers (Top of Page)"/>
            <w:docPartUnique/>
          </w:docPartObj>
        </w:sdtPr>
        <w:sdtEndPr/>
        <w:sdtContent>
          <w:p w:rsidR="00E56016" w:rsidRDefault="00E560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4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4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6016" w:rsidRDefault="00E56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E25" w:rsidRDefault="00934E25" w:rsidP="00BF732B">
      <w:pPr>
        <w:spacing w:after="0" w:line="240" w:lineRule="auto"/>
      </w:pPr>
      <w:r>
        <w:separator/>
      </w:r>
    </w:p>
  </w:footnote>
  <w:footnote w:type="continuationSeparator" w:id="0">
    <w:p w:rsidR="00934E25" w:rsidRDefault="00934E25" w:rsidP="00BF732B">
      <w:pPr>
        <w:spacing w:after="0" w:line="240" w:lineRule="auto"/>
      </w:pPr>
      <w:r>
        <w:continuationSeparator/>
      </w:r>
    </w:p>
    <w:p w:rsidR="00934E25" w:rsidRDefault="00934E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D34" w:rsidRDefault="00FC0D34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6D8FFCD" wp14:editId="1DDA1CAA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1773936" cy="1773936"/>
              <wp:effectExtent l="19050" t="19050" r="17145" b="17145"/>
              <wp:wrapNone/>
              <wp:docPr id="9" name="Oval 9" descr="Circle 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3936" cy="1773936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203C2C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" filled="f" strokecolor="#6ebd35 [3204]" strokeweight="3pt">
              <v:stroke joinstyle="miter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DA7689"/>
    <w:multiLevelType w:val="hybridMultilevel"/>
    <w:tmpl w:val="5B568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64633"/>
    <w:multiLevelType w:val="hybridMultilevel"/>
    <w:tmpl w:val="BC660700"/>
    <w:lvl w:ilvl="0" w:tplc="40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2">
    <w:nsid w:val="5EF6429B"/>
    <w:multiLevelType w:val="hybridMultilevel"/>
    <w:tmpl w:val="CD720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6284E"/>
    <w:multiLevelType w:val="hybridMultilevel"/>
    <w:tmpl w:val="05BC5636"/>
    <w:lvl w:ilvl="0" w:tplc="40090005">
      <w:start w:val="1"/>
      <w:numFmt w:val="bullet"/>
      <w:lvlText w:val=""/>
      <w:lvlJc w:val="left"/>
      <w:pPr>
        <w:ind w:left="5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4">
    <w:nsid w:val="7B8D153E"/>
    <w:multiLevelType w:val="hybridMultilevel"/>
    <w:tmpl w:val="BF72328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nsid w:val="7D033793"/>
    <w:multiLevelType w:val="hybridMultilevel"/>
    <w:tmpl w:val="6DA0EB6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98"/>
    <w:rsid w:val="00010191"/>
    <w:rsid w:val="00016DED"/>
    <w:rsid w:val="00022664"/>
    <w:rsid w:val="0003442A"/>
    <w:rsid w:val="00054891"/>
    <w:rsid w:val="00060192"/>
    <w:rsid w:val="000648C6"/>
    <w:rsid w:val="00076BDE"/>
    <w:rsid w:val="000A529B"/>
    <w:rsid w:val="000C0147"/>
    <w:rsid w:val="000C221C"/>
    <w:rsid w:val="000E1B7C"/>
    <w:rsid w:val="000F162E"/>
    <w:rsid w:val="000F2A95"/>
    <w:rsid w:val="000F6C0A"/>
    <w:rsid w:val="000F6F9B"/>
    <w:rsid w:val="0010384E"/>
    <w:rsid w:val="001078A7"/>
    <w:rsid w:val="00107AAD"/>
    <w:rsid w:val="00115228"/>
    <w:rsid w:val="00124D7D"/>
    <w:rsid w:val="001443A4"/>
    <w:rsid w:val="00152BAA"/>
    <w:rsid w:val="00152C8E"/>
    <w:rsid w:val="001618D9"/>
    <w:rsid w:val="00165862"/>
    <w:rsid w:val="00170029"/>
    <w:rsid w:val="00182E48"/>
    <w:rsid w:val="00191A7F"/>
    <w:rsid w:val="00195590"/>
    <w:rsid w:val="001976C6"/>
    <w:rsid w:val="001A7158"/>
    <w:rsid w:val="001D19B7"/>
    <w:rsid w:val="001D64D6"/>
    <w:rsid w:val="001E2082"/>
    <w:rsid w:val="001E4187"/>
    <w:rsid w:val="001F117E"/>
    <w:rsid w:val="00206862"/>
    <w:rsid w:val="002176C4"/>
    <w:rsid w:val="00222F18"/>
    <w:rsid w:val="0023756A"/>
    <w:rsid w:val="002440D6"/>
    <w:rsid w:val="00266172"/>
    <w:rsid w:val="002673A8"/>
    <w:rsid w:val="00276B3B"/>
    <w:rsid w:val="00290CA3"/>
    <w:rsid w:val="002B6555"/>
    <w:rsid w:val="002C39F8"/>
    <w:rsid w:val="002D18C4"/>
    <w:rsid w:val="002D6E39"/>
    <w:rsid w:val="002D774D"/>
    <w:rsid w:val="002F1A33"/>
    <w:rsid w:val="00311DE7"/>
    <w:rsid w:val="00343808"/>
    <w:rsid w:val="00351EA7"/>
    <w:rsid w:val="003622B7"/>
    <w:rsid w:val="003749AC"/>
    <w:rsid w:val="003814B4"/>
    <w:rsid w:val="00385385"/>
    <w:rsid w:val="003A3FF6"/>
    <w:rsid w:val="003C3502"/>
    <w:rsid w:val="003D2460"/>
    <w:rsid w:val="003D3970"/>
    <w:rsid w:val="003E1C32"/>
    <w:rsid w:val="003F3637"/>
    <w:rsid w:val="003F4B20"/>
    <w:rsid w:val="003F7B6E"/>
    <w:rsid w:val="00413A83"/>
    <w:rsid w:val="00417EB8"/>
    <w:rsid w:val="004220D3"/>
    <w:rsid w:val="00425E03"/>
    <w:rsid w:val="00436633"/>
    <w:rsid w:val="00445EE2"/>
    <w:rsid w:val="00457A79"/>
    <w:rsid w:val="00460BF3"/>
    <w:rsid w:val="00477DC9"/>
    <w:rsid w:val="004974B1"/>
    <w:rsid w:val="004D5B37"/>
    <w:rsid w:val="00510B45"/>
    <w:rsid w:val="00537C89"/>
    <w:rsid w:val="00543E3E"/>
    <w:rsid w:val="00551A2E"/>
    <w:rsid w:val="00566817"/>
    <w:rsid w:val="00583270"/>
    <w:rsid w:val="00583CB1"/>
    <w:rsid w:val="005904B9"/>
    <w:rsid w:val="005A5621"/>
    <w:rsid w:val="005C46C3"/>
    <w:rsid w:val="005C7292"/>
    <w:rsid w:val="005E52E9"/>
    <w:rsid w:val="006036F0"/>
    <w:rsid w:val="00615769"/>
    <w:rsid w:val="006264BD"/>
    <w:rsid w:val="0063523F"/>
    <w:rsid w:val="006405E4"/>
    <w:rsid w:val="00640AA4"/>
    <w:rsid w:val="00653D36"/>
    <w:rsid w:val="006554AB"/>
    <w:rsid w:val="00656B01"/>
    <w:rsid w:val="00657DB2"/>
    <w:rsid w:val="00665C9B"/>
    <w:rsid w:val="00673C33"/>
    <w:rsid w:val="006922BA"/>
    <w:rsid w:val="006B385D"/>
    <w:rsid w:val="006C3D17"/>
    <w:rsid w:val="006E116A"/>
    <w:rsid w:val="006F1820"/>
    <w:rsid w:val="007062A1"/>
    <w:rsid w:val="00735EE5"/>
    <w:rsid w:val="00741BED"/>
    <w:rsid w:val="00750075"/>
    <w:rsid w:val="007513C8"/>
    <w:rsid w:val="00757158"/>
    <w:rsid w:val="00763F81"/>
    <w:rsid w:val="00765DFD"/>
    <w:rsid w:val="00772D32"/>
    <w:rsid w:val="007773FE"/>
    <w:rsid w:val="00783BDD"/>
    <w:rsid w:val="00786D9A"/>
    <w:rsid w:val="007C1CE3"/>
    <w:rsid w:val="00800C5E"/>
    <w:rsid w:val="0081008B"/>
    <w:rsid w:val="00857536"/>
    <w:rsid w:val="00863399"/>
    <w:rsid w:val="00871BE4"/>
    <w:rsid w:val="008737C2"/>
    <w:rsid w:val="008A1AC5"/>
    <w:rsid w:val="008A29E4"/>
    <w:rsid w:val="008C3DA3"/>
    <w:rsid w:val="008C6073"/>
    <w:rsid w:val="008E7612"/>
    <w:rsid w:val="008F03B6"/>
    <w:rsid w:val="008F3F03"/>
    <w:rsid w:val="0091427F"/>
    <w:rsid w:val="00915CC5"/>
    <w:rsid w:val="0093401C"/>
    <w:rsid w:val="00934E25"/>
    <w:rsid w:val="009420D4"/>
    <w:rsid w:val="00944A61"/>
    <w:rsid w:val="00945174"/>
    <w:rsid w:val="00951598"/>
    <w:rsid w:val="009527EB"/>
    <w:rsid w:val="0095533D"/>
    <w:rsid w:val="009571C2"/>
    <w:rsid w:val="00995C55"/>
    <w:rsid w:val="009C779D"/>
    <w:rsid w:val="009F1CD5"/>
    <w:rsid w:val="00A04443"/>
    <w:rsid w:val="00A257F5"/>
    <w:rsid w:val="00A26C80"/>
    <w:rsid w:val="00A4738B"/>
    <w:rsid w:val="00A50F8A"/>
    <w:rsid w:val="00A51FB3"/>
    <w:rsid w:val="00A5458A"/>
    <w:rsid w:val="00A61206"/>
    <w:rsid w:val="00A6651F"/>
    <w:rsid w:val="00A75056"/>
    <w:rsid w:val="00A84FAF"/>
    <w:rsid w:val="00A91B34"/>
    <w:rsid w:val="00AA2E65"/>
    <w:rsid w:val="00AB0D64"/>
    <w:rsid w:val="00AD4B82"/>
    <w:rsid w:val="00AE02CC"/>
    <w:rsid w:val="00AE6019"/>
    <w:rsid w:val="00B04848"/>
    <w:rsid w:val="00B072ED"/>
    <w:rsid w:val="00B104D8"/>
    <w:rsid w:val="00B23459"/>
    <w:rsid w:val="00B23B44"/>
    <w:rsid w:val="00B334FA"/>
    <w:rsid w:val="00B5182D"/>
    <w:rsid w:val="00B81308"/>
    <w:rsid w:val="00B8324F"/>
    <w:rsid w:val="00B8666A"/>
    <w:rsid w:val="00B87FEF"/>
    <w:rsid w:val="00B96575"/>
    <w:rsid w:val="00BA4E57"/>
    <w:rsid w:val="00BB7387"/>
    <w:rsid w:val="00BC017A"/>
    <w:rsid w:val="00BD0E6E"/>
    <w:rsid w:val="00BD6444"/>
    <w:rsid w:val="00BD6FB2"/>
    <w:rsid w:val="00BF732B"/>
    <w:rsid w:val="00C0551F"/>
    <w:rsid w:val="00C205D1"/>
    <w:rsid w:val="00C646D5"/>
    <w:rsid w:val="00C8320D"/>
    <w:rsid w:val="00C84D60"/>
    <w:rsid w:val="00C97079"/>
    <w:rsid w:val="00CA1F42"/>
    <w:rsid w:val="00CA2B53"/>
    <w:rsid w:val="00CC56DF"/>
    <w:rsid w:val="00CD3DC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811F5"/>
    <w:rsid w:val="00D91A27"/>
    <w:rsid w:val="00DC4B3C"/>
    <w:rsid w:val="00DE091C"/>
    <w:rsid w:val="00DE20CA"/>
    <w:rsid w:val="00DF12E7"/>
    <w:rsid w:val="00E14E7A"/>
    <w:rsid w:val="00E16860"/>
    <w:rsid w:val="00E2218E"/>
    <w:rsid w:val="00E3199F"/>
    <w:rsid w:val="00E33777"/>
    <w:rsid w:val="00E40B3F"/>
    <w:rsid w:val="00E4566E"/>
    <w:rsid w:val="00E56016"/>
    <w:rsid w:val="00E56467"/>
    <w:rsid w:val="00E651A8"/>
    <w:rsid w:val="00E6532C"/>
    <w:rsid w:val="00E6638D"/>
    <w:rsid w:val="00E80367"/>
    <w:rsid w:val="00E8237F"/>
    <w:rsid w:val="00EB6E89"/>
    <w:rsid w:val="00EF0693"/>
    <w:rsid w:val="00EF0C1A"/>
    <w:rsid w:val="00F029B9"/>
    <w:rsid w:val="00F34B3F"/>
    <w:rsid w:val="00F469F6"/>
    <w:rsid w:val="00F54A19"/>
    <w:rsid w:val="00F65F65"/>
    <w:rsid w:val="00F67985"/>
    <w:rsid w:val="00F75294"/>
    <w:rsid w:val="00F84A80"/>
    <w:rsid w:val="00F86779"/>
    <w:rsid w:val="00F96282"/>
    <w:rsid w:val="00FA0C18"/>
    <w:rsid w:val="00FA4EC7"/>
    <w:rsid w:val="00FA7F39"/>
    <w:rsid w:val="00FB0845"/>
    <w:rsid w:val="00FB451E"/>
    <w:rsid w:val="00FC0D34"/>
    <w:rsid w:val="00FC5D5D"/>
    <w:rsid w:val="00FD6F2D"/>
    <w:rsid w:val="00FE35FC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DA7A7-7948-4D14-9554-F60C1D8D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BD"/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link w:val="NoSpacingChar"/>
    <w:uiPriority w:val="1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56B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951598"/>
    <w:rPr>
      <w:color w:val="BBD345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5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jojohn9539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hil\AppData\Roaming\Microsoft\Templates\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42AE8A979D4481864A83BEA3ED8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4ED3-9D14-461B-9F28-7EEA612ECABA}"/>
      </w:docPartPr>
      <w:docPartBody>
        <w:p w:rsidR="00977137" w:rsidRDefault="00B624C0">
          <w:pPr>
            <w:pStyle w:val="4342AE8A979D4481864A83BEA3ED8A13"/>
          </w:pPr>
          <w:r w:rsidRPr="00CA1F4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C0"/>
    <w:rsid w:val="00977137"/>
    <w:rsid w:val="009A2D4A"/>
    <w:rsid w:val="00B624C0"/>
    <w:rsid w:val="00C5045C"/>
    <w:rsid w:val="00F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3B4FFCABA40E5855085918D624553">
    <w:name w:val="5F33B4FFCABA40E5855085918D624553"/>
  </w:style>
  <w:style w:type="paragraph" w:customStyle="1" w:styleId="8C9D1331B6544ECD900345B44F80DC75">
    <w:name w:val="8C9D1331B6544ECD900345B44F80DC75"/>
  </w:style>
  <w:style w:type="paragraph" w:customStyle="1" w:styleId="B0709AE1FF7B4DC297E089E896149B6E">
    <w:name w:val="B0709AE1FF7B4DC297E089E896149B6E"/>
  </w:style>
  <w:style w:type="paragraph" w:customStyle="1" w:styleId="EBE82646226B462FBC0ED68A35E43DF5">
    <w:name w:val="EBE82646226B462FBC0ED68A35E43DF5"/>
  </w:style>
  <w:style w:type="paragraph" w:customStyle="1" w:styleId="14EE8732B76346C08D9B04780872FA5D">
    <w:name w:val="14EE8732B76346C08D9B04780872FA5D"/>
  </w:style>
  <w:style w:type="paragraph" w:customStyle="1" w:styleId="D4F64C32A9E64AD481BA996D1BAB581A">
    <w:name w:val="D4F64C32A9E64AD481BA996D1BAB581A"/>
  </w:style>
  <w:style w:type="paragraph" w:customStyle="1" w:styleId="6BCCFC0DE69B40E2ADF4A933B8164593">
    <w:name w:val="6BCCFC0DE69B40E2ADF4A933B8164593"/>
  </w:style>
  <w:style w:type="paragraph" w:customStyle="1" w:styleId="6DD4477D8222445B876BDB489BCD25B2">
    <w:name w:val="6DD4477D8222445B876BDB489BCD25B2"/>
  </w:style>
  <w:style w:type="paragraph" w:customStyle="1" w:styleId="0A146C195F6C4DA5B06217A33BBDC9F6">
    <w:name w:val="0A146C195F6C4DA5B06217A33BBDC9F6"/>
  </w:style>
  <w:style w:type="paragraph" w:customStyle="1" w:styleId="798EF355AA4C4D93BFEE50A9369542D7">
    <w:name w:val="798EF355AA4C4D93BFEE50A9369542D7"/>
  </w:style>
  <w:style w:type="paragraph" w:customStyle="1" w:styleId="6E85A631450B45B6AFFAB07C1A19E48B">
    <w:name w:val="6E85A631450B45B6AFFAB07C1A19E48B"/>
  </w:style>
  <w:style w:type="paragraph" w:customStyle="1" w:styleId="DA4F20D6E4084841A221433A295ECCD3">
    <w:name w:val="DA4F20D6E4084841A221433A295ECCD3"/>
  </w:style>
  <w:style w:type="paragraph" w:customStyle="1" w:styleId="CD9C5E1A96204A8CB8EBC00B4745F7C0">
    <w:name w:val="CD9C5E1A96204A8CB8EBC00B4745F7C0"/>
  </w:style>
  <w:style w:type="paragraph" w:customStyle="1" w:styleId="523677DCA95D45FAB295A9D3B87A6301">
    <w:name w:val="523677DCA95D45FAB295A9D3B87A6301"/>
  </w:style>
  <w:style w:type="paragraph" w:customStyle="1" w:styleId="3A63D7E4B8C24E8AA564E36FA94562B1">
    <w:name w:val="3A63D7E4B8C24E8AA564E36FA94562B1"/>
  </w:style>
  <w:style w:type="paragraph" w:customStyle="1" w:styleId="F68869AE79EF4812808E0F0D5F7856D6">
    <w:name w:val="F68869AE79EF4812808E0F0D5F7856D6"/>
  </w:style>
  <w:style w:type="paragraph" w:customStyle="1" w:styleId="CF24BD215EB942FAA48E3A23BCFACFFE">
    <w:name w:val="CF24BD215EB942FAA48E3A23BCFACFFE"/>
  </w:style>
  <w:style w:type="paragraph" w:customStyle="1" w:styleId="A6607E8EC94E46E88EF3EBE39DF41973">
    <w:name w:val="A6607E8EC94E46E88EF3EBE39DF41973"/>
  </w:style>
  <w:style w:type="paragraph" w:customStyle="1" w:styleId="E0A004D46AAD427DB1AE633518104C20">
    <w:name w:val="E0A004D46AAD427DB1AE633518104C20"/>
  </w:style>
  <w:style w:type="paragraph" w:customStyle="1" w:styleId="8796E3731FFB46838736D8BA75037417">
    <w:name w:val="8796E3731FFB46838736D8BA75037417"/>
  </w:style>
  <w:style w:type="paragraph" w:customStyle="1" w:styleId="CCFFB4C127984FC68D7B0A70D7C3164A">
    <w:name w:val="CCFFB4C127984FC68D7B0A70D7C3164A"/>
  </w:style>
  <w:style w:type="paragraph" w:customStyle="1" w:styleId="4342AE8A979D4481864A83BEA3ED8A13">
    <w:name w:val="4342AE8A979D4481864A83BEA3ED8A13"/>
  </w:style>
  <w:style w:type="paragraph" w:customStyle="1" w:styleId="15F76913D4E945BFB5C8F03C795C3B2D">
    <w:name w:val="15F76913D4E945BFB5C8F03C795C3B2D"/>
  </w:style>
  <w:style w:type="paragraph" w:customStyle="1" w:styleId="581A6F35043A4BD98D6802A3D6961E3B">
    <w:name w:val="581A6F35043A4BD98D6802A3D6961E3B"/>
  </w:style>
  <w:style w:type="paragraph" w:customStyle="1" w:styleId="592CB9A54CFB45D9927F193CE65BA197">
    <w:name w:val="592CB9A54CFB45D9927F193CE65BA197"/>
  </w:style>
  <w:style w:type="paragraph" w:customStyle="1" w:styleId="D95BBDB438C647F6A4383178679969E6">
    <w:name w:val="D95BBDB438C647F6A4383178679969E6"/>
  </w:style>
  <w:style w:type="paragraph" w:customStyle="1" w:styleId="EEA91B597D834069B27A484839EAEC1E">
    <w:name w:val="EEA91B597D834069B27A484839EAEC1E"/>
  </w:style>
  <w:style w:type="paragraph" w:customStyle="1" w:styleId="23DB1643F9EA4302901601A9B75D3C59">
    <w:name w:val="23DB1643F9EA4302901601A9B75D3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78CB-6D32-49B3-B67B-61862CF1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(Modern design)</Template>
  <TotalTime>199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Nakhil A</dc:creator>
  <cp:keywords/>
  <dc:description/>
  <cp:lastModifiedBy>saran b soman</cp:lastModifiedBy>
  <cp:revision>9</cp:revision>
  <dcterms:created xsi:type="dcterms:W3CDTF">2018-03-09T16:39:00Z</dcterms:created>
  <dcterms:modified xsi:type="dcterms:W3CDTF">2019-12-01T10:00:00Z</dcterms:modified>
</cp:coreProperties>
</file>